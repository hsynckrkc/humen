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48901416"/>
        <w:placeholder>
          <w:docPart w:val="AA0CFA9E0BFA5449AF148B55ECC1CEC6"/>
        </w:placeholder>
        <w:temporary/>
        <w:showingPlcHdr/>
        <w15:appearance w15:val="hidden"/>
      </w:sdtPr>
      <w:sdtEndPr/>
      <w:sdtContent>
        <w:p w14:paraId="3B84DAD4" w14:textId="77777777" w:rsidR="00312B00" w:rsidRDefault="008A2089">
          <w:pPr>
            <w:pStyle w:val="KonuBal"/>
          </w:pPr>
          <w:r>
            <w:t>başlık</w:t>
          </w:r>
        </w:p>
      </w:sdtContent>
    </w:sdt>
    <w:sdt>
      <w:sdtPr>
        <w:id w:val="-6684750"/>
        <w:placeholder>
          <w:docPart w:val="2D74552DBB25D5499432478557CF3633"/>
        </w:placeholder>
        <w:temporary/>
        <w:showingPlcHdr/>
        <w15:appearance w15:val="hidden"/>
      </w:sdtPr>
      <w:sdtEndPr/>
      <w:sdtContent>
        <w:p w14:paraId="72CBC1A4" w14:textId="77777777" w:rsidR="00312B00" w:rsidRDefault="008A2089">
          <w:pPr>
            <w:pStyle w:val="Altyaz"/>
          </w:pPr>
          <w:r>
            <w:t>Alt Başlık</w:t>
          </w:r>
        </w:p>
      </w:sdtContent>
    </w:sdt>
    <w:p w14:paraId="0DD0AD7D" w14:textId="77777777" w:rsidR="00312B00" w:rsidRDefault="008A2089">
      <w:r w:rsidRPr="00F0132B">
        <w:rPr>
          <w:noProof/>
          <w:lang w:val="cs-CZ" w:eastAsia="cs-CZ" w:bidi="ar-SA"/>
        </w:rPr>
        <w:drawing>
          <wp:inline distT="0" distB="0" distL="0" distR="0" wp14:anchorId="0424B386" wp14:editId="0F07D108">
            <wp:extent cx="5486400" cy="3657600"/>
            <wp:effectExtent l="0" t="0" r="0" b="0"/>
            <wp:docPr id="2" name="Resim 2" title="Ağaç kabuğunda bir yaprağın fotoğraf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4019" w14:textId="77777777" w:rsidR="00312B00" w:rsidRDefault="005D79B4">
      <w:pPr>
        <w:pStyle w:val="Yazar"/>
      </w:pPr>
      <w:sdt>
        <w:sdtPr>
          <w:id w:val="-807626185"/>
          <w:placeholder>
            <w:docPart w:val="A47DAD2A4E67494D8CAD21345D56A453"/>
          </w:placeholder>
          <w:temporary/>
          <w:showingPlcHdr/>
          <w15:appearance w15:val="hidden"/>
        </w:sdtPr>
        <w:sdtEndPr/>
        <w:sdtContent>
          <w:r w:rsidR="008A2089">
            <w:t>Yazar</w:t>
          </w:r>
        </w:sdtContent>
      </w:sdt>
    </w:p>
    <w:p w14:paraId="1A53AE97" w14:textId="77777777" w:rsidR="00312B00" w:rsidRDefault="008A2089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75D907A" w14:textId="77777777" w:rsidR="00312B00" w:rsidRDefault="008A2089">
          <w:pPr>
            <w:pStyle w:val="TBal"/>
          </w:pPr>
          <w:r>
            <w:rPr>
              <w:rStyle w:val="Vurgu"/>
            </w:rPr>
            <w:t>İçindekiler</w:t>
          </w:r>
          <w:r>
            <w:rPr>
              <w:rStyle w:val="Vurgu"/>
            </w:rPr>
            <w:br/>
          </w:r>
          <w:r>
            <w:t>Tablosu</w:t>
          </w:r>
        </w:p>
        <w:p w14:paraId="7B7C65F1" w14:textId="77777777" w:rsidR="00312B00" w:rsidRDefault="008A2089">
          <w:pPr>
            <w:pStyle w:val="T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Vurgu</w:t>
          </w:r>
          <w:r>
            <w:rPr>
              <w:noProof/>
            </w:rPr>
            <w:t xml:space="preserve"> Başlık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E5FD5A5" w14:textId="77777777" w:rsidR="00312B00" w:rsidRDefault="008A2089">
          <w:pPr>
            <w:pStyle w:val="T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Başlık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D9407F6" w14:textId="77777777" w:rsidR="00312B00" w:rsidRDefault="008A2089">
          <w:pPr>
            <w:pStyle w:val="T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Başlık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024D4B" w14:textId="77777777" w:rsidR="00312B00" w:rsidRDefault="008A2089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6A5C29DC" w14:textId="77777777" w:rsidR="00312B00" w:rsidRDefault="00312B00">
      <w:pPr>
        <w:sectPr w:rsidR="00312B00">
          <w:pgSz w:w="11907" w:h="16839" w:code="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bookmarkStart w:id="0" w:name="_Toc408396851"/>
    <w:p w14:paraId="6CBEC12C" w14:textId="77777777" w:rsidR="00312B00" w:rsidRDefault="005D79B4">
      <w:pPr>
        <w:pStyle w:val="Balk1"/>
      </w:pPr>
      <w:sdt>
        <w:sdtPr>
          <w:rPr>
            <w:rStyle w:val="Vurgu"/>
          </w:rPr>
          <w:id w:val="535541503"/>
          <w:placeholder>
            <w:docPart w:val="18C20103155D804B8FC0E35D6431B7BD"/>
          </w:placeholder>
          <w:temporary/>
          <w:showingPlcHdr/>
          <w15:appearance w15:val="hidden"/>
        </w:sdtPr>
        <w:sdtEndPr>
          <w:rPr>
            <w:rStyle w:val="Vurgu"/>
          </w:rPr>
        </w:sdtEndPr>
        <w:sdtContent>
          <w:r w:rsidR="008A2089">
            <w:rPr>
              <w:rStyle w:val="Vurgu"/>
            </w:rPr>
            <w:t>Vurgu</w:t>
          </w:r>
        </w:sdtContent>
      </w:sdt>
      <w:r w:rsidR="008A2089">
        <w:br/>
      </w:r>
      <w:sdt>
        <w:sdtPr>
          <w:id w:val="-1114519590"/>
          <w:placeholder>
            <w:docPart w:val="9DFE7255C8584C49B5D26022B9E537CD"/>
          </w:placeholder>
          <w:temporary/>
          <w:showingPlcHdr/>
          <w15:appearance w15:val="hidden"/>
        </w:sdtPr>
        <w:sdtEndPr/>
        <w:sdtContent>
          <w:r w:rsidR="008A2089">
            <w:t>Başlık 1</w:t>
          </w:r>
        </w:sdtContent>
      </w:sdt>
      <w:bookmarkEnd w:id="0"/>
    </w:p>
    <w:sdt>
      <w:sdtPr>
        <w:id w:val="549572638"/>
        <w:placeholder>
          <w:docPart w:val="3F3A5A0BDED68F48880DAB105387909D"/>
        </w:placeholder>
        <w:temporary/>
        <w:showingPlcHdr/>
        <w15:appearance w15:val="hidden"/>
      </w:sdtPr>
      <w:sdtEndPr/>
      <w:sdtContent>
        <w:p w14:paraId="6D05B688" w14:textId="77777777" w:rsidR="00312B00" w:rsidRDefault="00763F32" w:rsidP="00763F32">
          <w:r w:rsidRPr="00763F32">
            <w:t>Hemen başlamak için, bu veya başka bir yer tutucu metne dokunun ve yazmaya başlayın.</w:t>
          </w:r>
        </w:p>
      </w:sdtContent>
    </w:sdt>
    <w:bookmarkStart w:id="1" w:name="_Toc408396852" w:displacedByCustomXml="next"/>
    <w:sdt>
      <w:sdtPr>
        <w:id w:val="1979101064"/>
        <w:placeholder>
          <w:docPart w:val="6DAB1A66B10FDB4787060A2291749BED"/>
        </w:placeholder>
        <w:temporary/>
        <w:showingPlcHdr/>
        <w15:appearance w15:val="hidden"/>
      </w:sdtPr>
      <w:sdtEndPr/>
      <w:sdtContent>
        <w:p w14:paraId="0F3881DC" w14:textId="77777777" w:rsidR="00312B00" w:rsidRDefault="008A2089">
          <w:pPr>
            <w:pStyle w:val="Balk2"/>
          </w:pPr>
          <w:r>
            <w:t>Başlık 2</w:t>
          </w:r>
        </w:p>
      </w:sdtContent>
    </w:sdt>
    <w:bookmarkEnd w:id="1" w:displacedByCustomXml="prev"/>
    <w:sdt>
      <w:sdtPr>
        <w:id w:val="1442187912"/>
        <w:placeholder>
          <w:docPart w:val="3BCC40CB7CD6354C8009EE11C4E02BCA"/>
        </w:placeholder>
        <w:temporary/>
        <w:showingPlcHdr/>
        <w15:appearance w15:val="hidden"/>
      </w:sdtPr>
      <w:sdtEndPr/>
      <w:sdtContent>
        <w:p w14:paraId="05DA918B" w14:textId="77777777" w:rsidR="00312B00" w:rsidRDefault="00763F32" w:rsidP="00763F32">
          <w:r w:rsidRPr="00763F32">
            <w:t>Bu belgeyi bilgisayarınız, tabletiniz veya telefonunuzda Word kullanarak görüntüleyebilir ve düzenleyebilirsiniz.</w:t>
          </w:r>
          <w:r w:rsidR="008A2089">
            <w:t xml:space="preserve"> </w:t>
          </w:r>
        </w:p>
        <w:p w14:paraId="2D0E32F3" w14:textId="77777777" w:rsidR="00312B00" w:rsidRDefault="008A2089">
          <w:r>
            <w:t>Metni düzenleyebilir; resim, şekil veya tablo gibi içerikleri kolayca ekleyebilir ve belgeleri Windows, Mac, Android ya da iOS cihazınızdaki Word’den buluta sorunsuz şekilde kaydedebilirsiniz.</w:t>
          </w:r>
        </w:p>
      </w:sdtContent>
    </w:sdt>
    <w:p w14:paraId="14C569A0" w14:textId="77777777" w:rsidR="00312B00" w:rsidRDefault="005D79B4">
      <w:pPr>
        <w:pStyle w:val="Alnt"/>
      </w:pPr>
      <w:sdt>
        <w:sdtPr>
          <w:id w:val="1293860399"/>
          <w:placeholder>
            <w:docPart w:val="3268A17AB0280648BD83733AE5E2B663"/>
          </w:placeholder>
          <w:temporary/>
          <w:showingPlcHdr/>
          <w15:appearance w15:val="hidden"/>
        </w:sdtPr>
        <w:sdtEndPr/>
        <w:sdtContent>
          <w:r w:rsidR="008A2089">
            <w:t>“Alıntı”</w:t>
          </w:r>
        </w:sdtContent>
      </w:sdt>
    </w:p>
    <w:sdt>
      <w:sdtPr>
        <w:id w:val="1677466632"/>
        <w:placeholder>
          <w:docPart w:val="C533CFF2FB5A5040BC2B01FD58897AC2"/>
        </w:placeholder>
        <w:temporary/>
        <w:showingPlcHdr/>
        <w15:appearance w15:val="hidden"/>
      </w:sdtPr>
      <w:sdtEndPr/>
      <w:sdtContent>
        <w:p w14:paraId="7471CE54" w14:textId="77777777" w:rsidR="00312B00" w:rsidRDefault="00763F32" w:rsidP="00763F32">
          <w:r w:rsidRPr="00763F32">
            <w:t>Dosyalarınızdan resim, şekil, metin kutusu veya tablo mu eklemek istiyorsunuz?</w:t>
          </w:r>
          <w:r w:rsidR="008A2089">
            <w:t xml:space="preserve"> </w:t>
          </w:r>
          <w:r w:rsidRPr="00763F32">
            <w:t>Bunu kolayca yapabilirsiniz!</w:t>
          </w:r>
          <w:r w:rsidR="008A2089">
            <w:t xml:space="preserve"> Şeritteki Ekle sekmesinde ihtiyacınız olan seçeneğe dokunmanız yeterlidir.</w:t>
          </w:r>
        </w:p>
        <w:p w14:paraId="4D0556FD" w14:textId="77777777" w:rsidR="00312B00" w:rsidRDefault="008A2089">
          <w:r>
            <w:t>Köprü veya açıklama ekleme gibi işlemler için, Ekle sekmesinde bulunan, kullanımı daha da kolay olan araçlardan yararlanın.</w:t>
          </w:r>
        </w:p>
      </w:sdtContent>
    </w:sdt>
    <w:bookmarkStart w:id="2" w:name="_Toc408396853" w:displacedByCustomXml="next"/>
    <w:sdt>
      <w:sdtPr>
        <w:id w:val="-1596548786"/>
        <w:placeholder>
          <w:docPart w:val="79F6553E24633F4FBE445B558A60F4AF"/>
        </w:placeholder>
        <w:temporary/>
        <w:showingPlcHdr/>
        <w15:appearance w15:val="hidden"/>
      </w:sdtPr>
      <w:sdtEndPr/>
      <w:sdtContent>
        <w:p w14:paraId="60E70618" w14:textId="77777777" w:rsidR="00312B00" w:rsidRDefault="008A2089">
          <w:pPr>
            <w:pStyle w:val="Balk2"/>
          </w:pPr>
          <w:r>
            <w:t>Başlık 2</w:t>
          </w:r>
        </w:p>
      </w:sdtContent>
    </w:sdt>
    <w:bookmarkEnd w:id="2" w:displacedByCustomXml="prev"/>
    <w:sdt>
      <w:sdtPr>
        <w:id w:val="-1299530745"/>
        <w:placeholder>
          <w:docPart w:val="47E8016727DFAF4AADA33643D42821F7"/>
        </w:placeholder>
        <w:temporary/>
        <w:showingPlcHdr/>
        <w15:appearance w15:val="hidden"/>
      </w:sdtPr>
      <w:sdtEndPr/>
      <w:sdtContent>
        <w:p w14:paraId="19E1ACEC" w14:textId="77777777" w:rsidR="00312B00" w:rsidRDefault="008A2089">
          <w:pPr>
            <w:pStyle w:val="ListeMaddemi"/>
          </w:pPr>
          <w:r>
            <w:t>Word belgelerinizi zaman kaybetmeden kolayca biçimlendirmek için stilleri kullanın. Örneğin, bu metin Liste Madde İşareti stilini kullanır.</w:t>
          </w:r>
        </w:p>
        <w:p w14:paraId="01B3AA49" w14:textId="77777777" w:rsidR="00312B00" w:rsidRDefault="008A2089">
          <w:pPr>
            <w:pStyle w:val="ListeMaddemi"/>
          </w:pPr>
          <w:r>
            <w:t>İstediğiniz biçimlendirmeyi yalnızca bir dokunuş ile uygulamak için, şeridin Giriş sekmesinde Stiller’e göz atın.</w:t>
          </w:r>
        </w:p>
      </w:sdtContent>
    </w:sdt>
    <w:tbl>
      <w:tblPr>
        <w:tblStyle w:val="Generaltable"/>
        <w:tblW w:w="5000" w:type="pct"/>
        <w:tblLook w:val="04A0" w:firstRow="1" w:lastRow="0" w:firstColumn="1" w:lastColumn="0" w:noHBand="0" w:noVBand="1"/>
        <w:tblCaption w:val="Örnek içerik tablosu"/>
      </w:tblPr>
      <w:tblGrid>
        <w:gridCol w:w="2761"/>
        <w:gridCol w:w="2773"/>
        <w:gridCol w:w="2773"/>
      </w:tblGrid>
      <w:tr w:rsidR="00312B00" w14:paraId="22B43541" w14:textId="77777777" w:rsidTr="00312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6498701C" w14:textId="77777777" w:rsidR="00312B00" w:rsidRDefault="00312B00"/>
        </w:tc>
        <w:sdt>
          <w:sdtPr>
            <w:id w:val="2099819899"/>
            <w:placeholder>
              <w:docPart w:val="133E1026246D5344BAE795FEF62FCC2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4711C7DA" w14:textId="77777777" w:rsidR="00312B00" w:rsidRDefault="008A208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Sütun Başlığı</w:t>
                </w:r>
              </w:p>
            </w:tc>
          </w:sdtContent>
        </w:sdt>
        <w:sdt>
          <w:sdtPr>
            <w:id w:val="495930692"/>
            <w:placeholder>
              <w:docPart w:val="8B6C4A4401B4C443BE1A96022633A81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102CD356" w14:textId="77777777" w:rsidR="00312B00" w:rsidRDefault="008A208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Sütun Başlığı</w:t>
                </w:r>
              </w:p>
            </w:tc>
          </w:sdtContent>
        </w:sdt>
      </w:tr>
      <w:tr w:rsidR="00312B00" w14:paraId="6050A938" w14:textId="77777777" w:rsidTr="0031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67454909"/>
            <w:placeholder>
              <w:docPart w:val="E7D3F131C227F642888F860004995D4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14:paraId="766BBC20" w14:textId="77777777" w:rsidR="00312B00" w:rsidRDefault="008A2089">
                <w:r>
                  <w:t>Satır Başlığı</w:t>
                </w:r>
              </w:p>
            </w:tc>
          </w:sdtContent>
        </w:sdt>
        <w:sdt>
          <w:sdtPr>
            <w:id w:val="-1175414780"/>
            <w:placeholder>
              <w:docPart w:val="59D23F4F58FD8145A7BD786B1E929EE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1E1D1CB3" w14:textId="77777777" w:rsidR="00312B00" w:rsidRDefault="008A208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Metin</w:t>
                </w:r>
              </w:p>
            </w:tc>
          </w:sdtContent>
        </w:sdt>
        <w:sdt>
          <w:sdtPr>
            <w:id w:val="1115405050"/>
            <w:placeholder>
              <w:docPart w:val="EFF0D4E906966B4C89966A4C077FF9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5DE2C948" w14:textId="77777777" w:rsidR="00312B00" w:rsidRDefault="008A208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123,45</w:t>
                </w:r>
              </w:p>
            </w:tc>
          </w:sdtContent>
        </w:sdt>
      </w:tr>
      <w:tr w:rsidR="00312B00" w14:paraId="516F65FD" w14:textId="77777777" w:rsidTr="00312B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id w:val="918746275"/>
            <w:placeholder>
              <w:docPart w:val="A495163D77FC4043A0CABAB768BBBE3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14:paraId="1178AFEC" w14:textId="77777777" w:rsidR="00312B00" w:rsidRDefault="008A2089">
                <w:r>
                  <w:t>Satır Başlığı</w:t>
                </w:r>
              </w:p>
            </w:tc>
          </w:sdtContent>
        </w:sdt>
        <w:sdt>
          <w:sdtPr>
            <w:id w:val="-964729296"/>
            <w:placeholder>
              <w:docPart w:val="33C9F470AC9DF04E81E431C60ED544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5E01BDC2" w14:textId="77777777" w:rsidR="00312B00" w:rsidRDefault="008A208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Metin</w:t>
                </w:r>
              </w:p>
            </w:tc>
          </w:sdtContent>
        </w:sdt>
        <w:sdt>
          <w:sdtPr>
            <w:id w:val="-1941670398"/>
            <w:placeholder>
              <w:docPart w:val="32CF996C01317E4EB673F411E3FF9CE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03D9B131" w14:textId="77777777" w:rsidR="00312B00" w:rsidRDefault="008A208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123,45</w:t>
                </w:r>
              </w:p>
            </w:tc>
          </w:sdtContent>
        </w:sdt>
      </w:tr>
      <w:tr w:rsidR="00312B00" w14:paraId="7A19E630" w14:textId="77777777" w:rsidTr="0031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9A875CD" w14:textId="77777777" w:rsidR="00312B00" w:rsidRDefault="00312B00"/>
        </w:tc>
        <w:tc>
          <w:tcPr>
            <w:tcW w:w="2880" w:type="dxa"/>
          </w:tcPr>
          <w:p w14:paraId="0EBBF99D" w14:textId="77777777" w:rsidR="00312B00" w:rsidRDefault="0031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5C63C217" w14:textId="77777777" w:rsidR="00312B00" w:rsidRDefault="0031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0A69D" w14:textId="77777777" w:rsidR="00312B00" w:rsidRDefault="00312B00"/>
    <w:sectPr w:rsidR="00312B00">
      <w:footerReference w:type="default" r:id="rId13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BCB4" w14:textId="77777777" w:rsidR="005D79B4" w:rsidRDefault="005D79B4">
      <w:pPr>
        <w:spacing w:after="0" w:line="240" w:lineRule="auto"/>
      </w:pPr>
      <w:r>
        <w:separator/>
      </w:r>
    </w:p>
  </w:endnote>
  <w:endnote w:type="continuationSeparator" w:id="0">
    <w:p w14:paraId="0D7A6334" w14:textId="77777777" w:rsidR="005D79B4" w:rsidRDefault="005D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7960" w14:textId="77777777" w:rsidR="00312B00" w:rsidRDefault="008A2089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F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DFF8" w14:textId="77777777" w:rsidR="005D79B4" w:rsidRDefault="005D79B4">
      <w:pPr>
        <w:spacing w:after="0" w:line="240" w:lineRule="auto"/>
      </w:pPr>
      <w:r>
        <w:separator/>
      </w:r>
    </w:p>
  </w:footnote>
  <w:footnote w:type="continuationSeparator" w:id="0">
    <w:p w14:paraId="2B975C74" w14:textId="77777777" w:rsidR="005D79B4" w:rsidRDefault="005D7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eNumara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B4"/>
    <w:rsid w:val="00145177"/>
    <w:rsid w:val="00312B00"/>
    <w:rsid w:val="005D79B4"/>
    <w:rsid w:val="00763F32"/>
    <w:rsid w:val="008A2089"/>
    <w:rsid w:val="00F0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83101"/>
  <w15:chartTrackingRefBased/>
  <w15:docId w15:val="{F17D7219-EA4D-E440-8B4E-D4DA5BC6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tr-TR" w:eastAsia="ja-JP" w:bidi="tr-TR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177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eMaddemi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nt">
    <w:name w:val="Quote"/>
    <w:basedOn w:val="Normal"/>
    <w:next w:val="Normal"/>
    <w:link w:val="Alnt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lntChar">
    <w:name w:val="Alıntı Char"/>
    <w:basedOn w:val="VarsaylanParagrafYazTipi"/>
    <w:link w:val="Alnt"/>
    <w:uiPriority w:val="10"/>
    <w:rPr>
      <w:b/>
      <w:iCs/>
      <w:color w:val="F75952" w:themeColor="accent1"/>
      <w:sz w:val="54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Dizin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Vurgu">
    <w:name w:val="Emphasis"/>
    <w:basedOn w:val="VarsaylanParagrafYazTipi"/>
    <w:uiPriority w:val="10"/>
    <w:qFormat/>
    <w:rPr>
      <w:b w:val="0"/>
      <w:i w:val="0"/>
      <w:iCs/>
      <w:color w:val="F75952" w:themeColor="accent1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color w:val="F75952" w:themeColor="accent1"/>
      <w:sz w:val="54"/>
    </w:rPr>
  </w:style>
  <w:style w:type="paragraph" w:styleId="ListeParagraf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Bal">
    <w:name w:val="TOC Heading"/>
    <w:basedOn w:val="Balk1"/>
    <w:next w:val="Normal"/>
    <w:uiPriority w:val="38"/>
    <w:qFormat/>
    <w:pPr>
      <w:spacing w:after="1320"/>
      <w:outlineLvl w:val="9"/>
    </w:pPr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ltBilgiChar">
    <w:name w:val="Alt Bilgi Char"/>
    <w:basedOn w:val="VarsaylanParagrafYazTipi"/>
    <w:link w:val="AltBilgi"/>
    <w:uiPriority w:val="99"/>
    <w:rPr>
      <w:b/>
      <w:color w:val="F75952" w:themeColor="accent1"/>
      <w:sz w:val="38"/>
      <w:szCs w:val="38"/>
    </w:r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Segoe UI" w:hAnsi="Segoe UI" w:cs="Segoe UI"/>
      <w:sz w:val="18"/>
      <w:szCs w:val="18"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Gl">
    <w:name w:val="Strong"/>
    <w:basedOn w:val="VarsaylanParagrafYazTipi"/>
    <w:uiPriority w:val="8"/>
    <w:semiHidden/>
    <w:unhideWhenUsed/>
    <w:qFormat/>
    <w:rPr>
      <w:b/>
      <w:bCs/>
      <w:color w:val="3E3E3E" w:themeColor="text2" w:themeTint="E6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5F5F5F" w:themeColor="text2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KonuBal">
    <w:name w:val="Title"/>
    <w:basedOn w:val="Normal"/>
    <w:next w:val="Altyaz"/>
    <w:link w:val="KonuBa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Altyaz">
    <w:name w:val="Subtitle"/>
    <w:basedOn w:val="Normal"/>
    <w:next w:val="Yazar"/>
    <w:link w:val="Altyaz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AltyazChar">
    <w:name w:val="Altyazı Char"/>
    <w:basedOn w:val="VarsaylanParagrafYazTipi"/>
    <w:link w:val="Altyaz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NormalTablo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Yazar">
    <w:name w:val="Yaza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ListeNumaras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image" Target="media/image1.jpg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glossaryDocument" Target="glossary/document.xml" /><Relationship Id="rId10" Type="http://schemas.openxmlformats.org/officeDocument/2006/relationships/footnotes" Target="footnotes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D3D2E98-DD20-594F-91F3-386A48D8662F%7dtf50002005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0CFA9E0BFA5449AF148B55ECC1CE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AC5CB8-9BE3-294E-9F1C-26BABE659B62}"/>
      </w:docPartPr>
      <w:docPartBody>
        <w:p w:rsidR="00000000" w:rsidRDefault="00C107DF">
          <w:pPr>
            <w:pStyle w:val="AA0CFA9E0BFA5449AF148B55ECC1CEC6"/>
          </w:pPr>
          <w:r>
            <w:t>başlık</w:t>
          </w:r>
        </w:p>
      </w:docPartBody>
    </w:docPart>
    <w:docPart>
      <w:docPartPr>
        <w:name w:val="2D74552DBB25D5499432478557CF36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FF57B4-A4DE-0645-8031-07BC7A79662E}"/>
      </w:docPartPr>
      <w:docPartBody>
        <w:p w:rsidR="00000000" w:rsidRDefault="00C107DF">
          <w:pPr>
            <w:pStyle w:val="2D74552DBB25D5499432478557CF3633"/>
          </w:pPr>
          <w:r>
            <w:t>Alt Başlık</w:t>
          </w:r>
        </w:p>
      </w:docPartBody>
    </w:docPart>
    <w:docPart>
      <w:docPartPr>
        <w:name w:val="A47DAD2A4E67494D8CAD21345D56A4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9C13F1-A172-DE4B-8994-4F1D407E5E94}"/>
      </w:docPartPr>
      <w:docPartBody>
        <w:p w:rsidR="00000000" w:rsidRDefault="00C107DF">
          <w:pPr>
            <w:pStyle w:val="A47DAD2A4E67494D8CAD21345D56A453"/>
          </w:pPr>
          <w:r>
            <w:t>Yazar</w:t>
          </w:r>
        </w:p>
      </w:docPartBody>
    </w:docPart>
    <w:docPart>
      <w:docPartPr>
        <w:name w:val="18C20103155D804B8FC0E35D6431B7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E02DC9-295E-DF44-ABD8-A886BA5731E7}"/>
      </w:docPartPr>
      <w:docPartBody>
        <w:p w:rsidR="00000000" w:rsidRDefault="00C107DF">
          <w:pPr>
            <w:pStyle w:val="18C20103155D804B8FC0E35D6431B7BD"/>
          </w:pPr>
          <w:r>
            <w:rPr>
              <w:rStyle w:val="Vurgu"/>
            </w:rPr>
            <w:t>Vurgu</w:t>
          </w:r>
        </w:p>
      </w:docPartBody>
    </w:docPart>
    <w:docPart>
      <w:docPartPr>
        <w:name w:val="9DFE7255C8584C49B5D26022B9E537C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39BAD5-F847-C34F-9D6A-B56FFB3D233F}"/>
      </w:docPartPr>
      <w:docPartBody>
        <w:p w:rsidR="00000000" w:rsidRDefault="00C107DF">
          <w:pPr>
            <w:pStyle w:val="9DFE7255C8584C49B5D26022B9E537CD"/>
          </w:pPr>
          <w:r>
            <w:t>Başlık 1</w:t>
          </w:r>
        </w:p>
      </w:docPartBody>
    </w:docPart>
    <w:docPart>
      <w:docPartPr>
        <w:name w:val="3F3A5A0BDED68F48880DAB10538790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C68900-CDBB-7949-9959-8D91F1AF3558}"/>
      </w:docPartPr>
      <w:docPartBody>
        <w:p w:rsidR="00000000" w:rsidRDefault="00C107DF">
          <w:pPr>
            <w:pStyle w:val="3F3A5A0BDED68F48880DAB105387909D"/>
          </w:pPr>
          <w:r w:rsidRPr="00763F32">
            <w:t>Hemen başlamak için, bu veya başka bir yer tutucu metne dokunun ve yazmaya başlayın.</w:t>
          </w:r>
        </w:p>
      </w:docPartBody>
    </w:docPart>
    <w:docPart>
      <w:docPartPr>
        <w:name w:val="6DAB1A66B10FDB4787060A2291749BE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060D0C-69E0-AB46-8282-D9585493D782}"/>
      </w:docPartPr>
      <w:docPartBody>
        <w:p w:rsidR="00000000" w:rsidRDefault="00C107DF">
          <w:pPr>
            <w:pStyle w:val="6DAB1A66B10FDB4787060A2291749BED"/>
          </w:pPr>
          <w:r>
            <w:t>Başlık 2</w:t>
          </w:r>
        </w:p>
      </w:docPartBody>
    </w:docPart>
    <w:docPart>
      <w:docPartPr>
        <w:name w:val="3BCC40CB7CD6354C8009EE11C4E02B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8F996F-EF7B-0C48-A019-2D7B23638820}"/>
      </w:docPartPr>
      <w:docPartBody>
        <w:p w:rsidR="00C107DF" w:rsidRDefault="00C107DF" w:rsidP="00763F32">
          <w:r w:rsidRPr="00763F32">
            <w:t>Bu belgeyi bilgisayarınız, tabletiniz veya telefonunuzda Word kullanarak görüntüleyebilir ve düzenleyebilirsiniz.</w:t>
          </w:r>
          <w:r>
            <w:t xml:space="preserve"> </w:t>
          </w:r>
        </w:p>
        <w:p w:rsidR="00000000" w:rsidRDefault="00C107DF">
          <w:pPr>
            <w:pStyle w:val="3BCC40CB7CD6354C8009EE11C4E02BCA"/>
          </w:pPr>
          <w:r>
            <w:t>Metni düzenleyebilir; resim, şekil veya tablo gibi içerikleri kolayca ekleyebilir ve belgeleri Windows, Mac, Android ya da iOS cihazınızdaki Word’den buluta sorunsuz şekilde kaydedebilirsiniz.</w:t>
          </w:r>
        </w:p>
      </w:docPartBody>
    </w:docPart>
    <w:docPart>
      <w:docPartPr>
        <w:name w:val="3268A17AB0280648BD83733AE5E2B6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6C5E0E-2CA3-5E4B-B26B-CBBD815A4518}"/>
      </w:docPartPr>
      <w:docPartBody>
        <w:p w:rsidR="00000000" w:rsidRDefault="00C107DF">
          <w:pPr>
            <w:pStyle w:val="3268A17AB0280648BD83733AE5E2B663"/>
          </w:pPr>
          <w:r>
            <w:t>“Alıntı”</w:t>
          </w:r>
        </w:p>
      </w:docPartBody>
    </w:docPart>
    <w:docPart>
      <w:docPartPr>
        <w:name w:val="C533CFF2FB5A5040BC2B01FD58897AC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377921-D199-6C4E-A556-6C9724435E4E}"/>
      </w:docPartPr>
      <w:docPartBody>
        <w:p w:rsidR="00C107DF" w:rsidRDefault="00C107DF" w:rsidP="00763F32">
          <w:r w:rsidRPr="00763F32">
            <w:t>Dosyalarınızdan resim, şekil, metin kutusu veya tablo mu eklemek istiyorsunuz?</w:t>
          </w:r>
          <w:r>
            <w:t xml:space="preserve"> </w:t>
          </w:r>
          <w:r w:rsidRPr="00763F32">
            <w:t>Bunu kolayca yapabilirsiniz!</w:t>
          </w:r>
          <w:r>
            <w:t xml:space="preserve"> Şeritteki Ekle sekmesinde ihtiyacınız olan seçeneğe dokunmanız yeterlidir.</w:t>
          </w:r>
        </w:p>
        <w:p w:rsidR="00000000" w:rsidRDefault="00C107DF">
          <w:pPr>
            <w:pStyle w:val="C533CFF2FB5A5040BC2B01FD58897AC2"/>
          </w:pPr>
          <w:r>
            <w:t>Köprü veya açıklama ekleme gibi işlemler için, Ekle sekmesinde bulunan, kullanımı daha da kolay olan araçlardan yararlanın.</w:t>
          </w:r>
        </w:p>
      </w:docPartBody>
    </w:docPart>
    <w:docPart>
      <w:docPartPr>
        <w:name w:val="79F6553E24633F4FBE445B558A60F4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F4DA7A-403F-E24D-A75F-AA901EBB3F21}"/>
      </w:docPartPr>
      <w:docPartBody>
        <w:p w:rsidR="00000000" w:rsidRDefault="00C107DF">
          <w:pPr>
            <w:pStyle w:val="79F6553E24633F4FBE445B558A60F4AF"/>
          </w:pPr>
          <w:r>
            <w:t>Başlık 2</w:t>
          </w:r>
        </w:p>
      </w:docPartBody>
    </w:docPart>
    <w:docPart>
      <w:docPartPr>
        <w:name w:val="47E8016727DFAF4AADA33643D42821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08D32F-4BCF-4743-B54E-DF4CA9AFDC3A}"/>
      </w:docPartPr>
      <w:docPartBody>
        <w:p w:rsidR="00C107DF" w:rsidRDefault="00C107DF">
          <w:pPr>
            <w:pStyle w:val="ListeMaddemi"/>
          </w:pPr>
          <w:r>
            <w:t>Word belgelerinizi zaman kaybetmeden kolayca biçimlendirmek için stilleri kullanın. Örneğin, bu metin Liste Madde İşareti stilini kullanır.</w:t>
          </w:r>
        </w:p>
        <w:p w:rsidR="00000000" w:rsidRDefault="00C107DF">
          <w:pPr>
            <w:pStyle w:val="47E8016727DFAF4AADA33643D42821F7"/>
          </w:pPr>
          <w:r>
            <w:t>İstediğiniz biçimlendirmeyi yalnızca bir dokunuş ile uygulamak için, şeridin Giriş sekmesinde Stiller’e göz atın.</w:t>
          </w:r>
        </w:p>
      </w:docPartBody>
    </w:docPart>
    <w:docPart>
      <w:docPartPr>
        <w:name w:val="133E1026246D5344BAE795FEF62FCC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1534DF-F88B-C941-B225-A410B9F6F857}"/>
      </w:docPartPr>
      <w:docPartBody>
        <w:p w:rsidR="00000000" w:rsidRDefault="00C107DF">
          <w:pPr>
            <w:pStyle w:val="133E1026246D5344BAE795FEF62FCC22"/>
          </w:pPr>
          <w:r>
            <w:t>Sütun Başlığı</w:t>
          </w:r>
        </w:p>
      </w:docPartBody>
    </w:docPart>
    <w:docPart>
      <w:docPartPr>
        <w:name w:val="8B6C4A4401B4C443BE1A96022633A8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E76C6D-C32E-7144-AECB-3B648D77097C}"/>
      </w:docPartPr>
      <w:docPartBody>
        <w:p w:rsidR="00000000" w:rsidRDefault="00C107DF">
          <w:pPr>
            <w:pStyle w:val="8B6C4A4401B4C443BE1A96022633A814"/>
          </w:pPr>
          <w:r>
            <w:t>Sütun Başlığı</w:t>
          </w:r>
        </w:p>
      </w:docPartBody>
    </w:docPart>
    <w:docPart>
      <w:docPartPr>
        <w:name w:val="E7D3F131C227F642888F860004995D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07990EA-277C-2D41-9867-589B3AC14648}"/>
      </w:docPartPr>
      <w:docPartBody>
        <w:p w:rsidR="00000000" w:rsidRDefault="00C107DF">
          <w:pPr>
            <w:pStyle w:val="E7D3F131C227F642888F860004995D49"/>
          </w:pPr>
          <w:r>
            <w:t>Satır Başlığı</w:t>
          </w:r>
        </w:p>
      </w:docPartBody>
    </w:docPart>
    <w:docPart>
      <w:docPartPr>
        <w:name w:val="59D23F4F58FD8145A7BD786B1E929E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185138-9BA8-DB42-8D90-6E586E6EE7B8}"/>
      </w:docPartPr>
      <w:docPartBody>
        <w:p w:rsidR="00000000" w:rsidRDefault="00C107DF">
          <w:pPr>
            <w:pStyle w:val="59D23F4F58FD8145A7BD786B1E929EE4"/>
          </w:pPr>
          <w:r>
            <w:t>Metin</w:t>
          </w:r>
        </w:p>
      </w:docPartBody>
    </w:docPart>
    <w:docPart>
      <w:docPartPr>
        <w:name w:val="EFF0D4E906966B4C89966A4C077FF9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5697C8-19CA-D44A-9784-E03CAD784A53}"/>
      </w:docPartPr>
      <w:docPartBody>
        <w:p w:rsidR="00000000" w:rsidRDefault="00C107DF">
          <w:pPr>
            <w:pStyle w:val="EFF0D4E906966B4C89966A4C077FF944"/>
          </w:pPr>
          <w:r>
            <w:t>123,45</w:t>
          </w:r>
        </w:p>
      </w:docPartBody>
    </w:docPart>
    <w:docPart>
      <w:docPartPr>
        <w:name w:val="A495163D77FC4043A0CABAB768BBBE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AE734E-113A-644C-9324-8ECA8DC03635}"/>
      </w:docPartPr>
      <w:docPartBody>
        <w:p w:rsidR="00000000" w:rsidRDefault="00C107DF">
          <w:pPr>
            <w:pStyle w:val="A495163D77FC4043A0CABAB768BBBE3B"/>
          </w:pPr>
          <w:r>
            <w:t>Satır Başlığı</w:t>
          </w:r>
        </w:p>
      </w:docPartBody>
    </w:docPart>
    <w:docPart>
      <w:docPartPr>
        <w:name w:val="33C9F470AC9DF04E81E431C60ED544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5BCBD2-E2D5-3B48-96A9-4437D6F29EF7}"/>
      </w:docPartPr>
      <w:docPartBody>
        <w:p w:rsidR="00000000" w:rsidRDefault="00C107DF">
          <w:pPr>
            <w:pStyle w:val="33C9F470AC9DF04E81E431C60ED544D5"/>
          </w:pPr>
          <w:r>
            <w:t>Metin</w:t>
          </w:r>
        </w:p>
      </w:docPartBody>
    </w:docPart>
    <w:docPart>
      <w:docPartPr>
        <w:name w:val="32CF996C01317E4EB673F411E3FF9C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8A5652-FDE4-C240-B790-94305FF8796A}"/>
      </w:docPartPr>
      <w:docPartBody>
        <w:p w:rsidR="00000000" w:rsidRDefault="00C107DF">
          <w:pPr>
            <w:pStyle w:val="32CF996C01317E4EB673F411E3FF9CE4"/>
          </w:pPr>
          <w:r>
            <w:t>123,45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A0CFA9E0BFA5449AF148B55ECC1CEC6">
    <w:name w:val="AA0CFA9E0BFA5449AF148B55ECC1CEC6"/>
  </w:style>
  <w:style w:type="paragraph" w:customStyle="1" w:styleId="2D74552DBB25D5499432478557CF3633">
    <w:name w:val="2D74552DBB25D5499432478557CF3633"/>
  </w:style>
  <w:style w:type="paragraph" w:customStyle="1" w:styleId="A47DAD2A4E67494D8CAD21345D56A453">
    <w:name w:val="A47DAD2A4E67494D8CAD21345D56A453"/>
  </w:style>
  <w:style w:type="character" w:styleId="Vurgu">
    <w:name w:val="Emphasis"/>
    <w:basedOn w:val="VarsaylanParagrafYazTipi"/>
    <w:uiPriority w:val="10"/>
    <w:qFormat/>
    <w:rPr>
      <w:b w:val="0"/>
      <w:i w:val="0"/>
      <w:iCs/>
      <w:color w:val="4472C4" w:themeColor="accent1"/>
    </w:rPr>
  </w:style>
  <w:style w:type="paragraph" w:customStyle="1" w:styleId="18C20103155D804B8FC0E35D6431B7BD">
    <w:name w:val="18C20103155D804B8FC0E35D6431B7BD"/>
  </w:style>
  <w:style w:type="paragraph" w:customStyle="1" w:styleId="9DFE7255C8584C49B5D26022B9E537CD">
    <w:name w:val="9DFE7255C8584C49B5D26022B9E537CD"/>
  </w:style>
  <w:style w:type="paragraph" w:customStyle="1" w:styleId="3F3A5A0BDED68F48880DAB105387909D">
    <w:name w:val="3F3A5A0BDED68F48880DAB105387909D"/>
  </w:style>
  <w:style w:type="paragraph" w:customStyle="1" w:styleId="6DAB1A66B10FDB4787060A2291749BED">
    <w:name w:val="6DAB1A66B10FDB4787060A2291749BED"/>
  </w:style>
  <w:style w:type="paragraph" w:customStyle="1" w:styleId="3BCC40CB7CD6354C8009EE11C4E02BCA">
    <w:name w:val="3BCC40CB7CD6354C8009EE11C4E02BCA"/>
  </w:style>
  <w:style w:type="paragraph" w:customStyle="1" w:styleId="3268A17AB0280648BD83733AE5E2B663">
    <w:name w:val="3268A17AB0280648BD83733AE5E2B663"/>
  </w:style>
  <w:style w:type="paragraph" w:customStyle="1" w:styleId="C533CFF2FB5A5040BC2B01FD58897AC2">
    <w:name w:val="C533CFF2FB5A5040BC2B01FD58897AC2"/>
  </w:style>
  <w:style w:type="paragraph" w:customStyle="1" w:styleId="79F6553E24633F4FBE445B558A60F4AF">
    <w:name w:val="79F6553E24633F4FBE445B558A60F4AF"/>
  </w:style>
  <w:style w:type="paragraph" w:styleId="ListeMaddemi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eastAsia="ja-JP" w:bidi="tr-TR"/>
    </w:rPr>
  </w:style>
  <w:style w:type="paragraph" w:customStyle="1" w:styleId="47E8016727DFAF4AADA33643D42821F7">
    <w:name w:val="47E8016727DFAF4AADA33643D42821F7"/>
  </w:style>
  <w:style w:type="paragraph" w:customStyle="1" w:styleId="133E1026246D5344BAE795FEF62FCC22">
    <w:name w:val="133E1026246D5344BAE795FEF62FCC22"/>
  </w:style>
  <w:style w:type="paragraph" w:customStyle="1" w:styleId="8B6C4A4401B4C443BE1A96022633A814">
    <w:name w:val="8B6C4A4401B4C443BE1A96022633A814"/>
  </w:style>
  <w:style w:type="paragraph" w:customStyle="1" w:styleId="E7D3F131C227F642888F860004995D49">
    <w:name w:val="E7D3F131C227F642888F860004995D49"/>
  </w:style>
  <w:style w:type="paragraph" w:customStyle="1" w:styleId="59D23F4F58FD8145A7BD786B1E929EE4">
    <w:name w:val="59D23F4F58FD8145A7BD786B1E929EE4"/>
  </w:style>
  <w:style w:type="paragraph" w:customStyle="1" w:styleId="EFF0D4E906966B4C89966A4C077FF944">
    <w:name w:val="EFF0D4E906966B4C89966A4C077FF944"/>
  </w:style>
  <w:style w:type="paragraph" w:customStyle="1" w:styleId="A495163D77FC4043A0CABAB768BBBE3B">
    <w:name w:val="A495163D77FC4043A0CABAB768BBBE3B"/>
  </w:style>
  <w:style w:type="paragraph" w:customStyle="1" w:styleId="33C9F470AC9DF04E81E431C60ED544D5">
    <w:name w:val="33C9F470AC9DF04E81E431C60ED544D5"/>
  </w:style>
  <w:style w:type="paragraph" w:customStyle="1" w:styleId="32CF996C01317E4EB673F411E3FF9CE4">
    <w:name w:val="32CF996C01317E4EB673F411E3FF9C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www.w3.org/2000/xmlns/"/>
    <ds:schemaRef ds:uri="498267d4-2a5a-4c72-99d3-cf7236a95ce8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248E2548-E164-4291-8E8A-6864FA09FF29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{BD3D2E98-DD20-594F-91F3-386A48D8662F}tf50002005.dotx</Template>
  <TotalTime>0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Çıkrıkcı</dc:creator>
  <cp:keywords/>
  <dc:description/>
  <cp:lastModifiedBy>Hüseyin Çıkrıkcı</cp:lastModifiedBy>
  <cp:revision>2</cp:revision>
  <dcterms:created xsi:type="dcterms:W3CDTF">2021-10-03T07:56:00Z</dcterms:created>
  <dcterms:modified xsi:type="dcterms:W3CDTF">2021-10-03T07:56:00Z</dcterms:modified>
</cp:coreProperties>
</file>